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90"/>
        <w:gridCol w:w="51"/>
        <w:gridCol w:w="2039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A07D6A" w:rsidRDefault="00082049" w:rsidP="00116379">
            <w:pPr>
              <w:pStyle w:val="ContactInfo"/>
            </w:pPr>
            <w:r>
              <w:t xml:space="preserve">Alisha </w:t>
            </w:r>
            <w:proofErr w:type="spellStart"/>
            <w:r>
              <w:t>Soni</w:t>
            </w:r>
            <w:proofErr w:type="spellEnd"/>
          </w:p>
          <w:p w:rsidR="008E18D5" w:rsidRPr="00DE7766" w:rsidRDefault="00082049" w:rsidP="00116379">
            <w:pPr>
              <w:pStyle w:val="ContactInfo"/>
            </w:pPr>
            <w:r>
              <w:t>45 River Drive South, Jersey City.</w:t>
            </w:r>
          </w:p>
          <w:p w:rsidR="008E18D5" w:rsidRDefault="00082049" w:rsidP="00116379">
            <w:pPr>
              <w:pStyle w:val="ContactInfo"/>
            </w:pPr>
            <w:r>
              <w:t>9292789612</w:t>
            </w:r>
          </w:p>
          <w:p w:rsidR="00C069B4" w:rsidRPr="00DE7766" w:rsidRDefault="00924F37" w:rsidP="00082049">
            <w:pPr>
              <w:pStyle w:val="ContactInfo"/>
            </w:pPr>
            <w:hyperlink r:id="rId6" w:history="1">
              <w:r w:rsidRPr="00D8572E">
                <w:rPr>
                  <w:rStyle w:val="Hyperlink"/>
                </w:rPr>
                <w:t>alisha.soni.gupta@gmail.com</w:t>
              </w:r>
            </w:hyperlink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225DA9" w:rsidRDefault="00484863" w:rsidP="00476D0A">
            <w:pPr>
              <w:pStyle w:val="ListParagraph"/>
              <w:numPr>
                <w:ilvl w:val="0"/>
                <w:numId w:val="29"/>
              </w:numPr>
            </w:pPr>
            <w:r w:rsidRPr="0063276A">
              <w:t>Experience</w:t>
            </w:r>
            <w:r w:rsidR="0063276A" w:rsidRPr="0063276A">
              <w:t>d</w:t>
            </w:r>
            <w:r w:rsidRPr="0063276A">
              <w:t xml:space="preserve"> in web application development in different Industries using diverse web technologies,</w:t>
            </w:r>
            <w:r w:rsidR="00F36E1D" w:rsidRPr="0063276A">
              <w:t xml:space="preserve"> </w:t>
            </w:r>
            <w:r w:rsidR="0063276A" w:rsidRPr="0063276A">
              <w:t>including HTML5, CSS3 and JavaScript, JQuery, Angular JS, Twitter Bootstrap, JSON that follows W3C Web Standards and are browser compatible.</w:t>
            </w:r>
          </w:p>
          <w:p w:rsidR="00250679" w:rsidRDefault="00636FA6" w:rsidP="00476D0A">
            <w:pPr>
              <w:pStyle w:val="ListParagraph"/>
              <w:numPr>
                <w:ilvl w:val="0"/>
                <w:numId w:val="29"/>
              </w:numPr>
            </w:pPr>
            <w:r>
              <w:t xml:space="preserve">Excellent experience in developing and testing rich web applications using MVC and MVVM architecture </w:t>
            </w:r>
            <w:r w:rsidR="005905FD">
              <w:t>with</w:t>
            </w:r>
            <w:r>
              <w:t xml:space="preserve"> AngularJS.</w:t>
            </w:r>
          </w:p>
          <w:p w:rsidR="00A70CD6" w:rsidRDefault="00A70CD6" w:rsidP="00A70CD6">
            <w:pPr>
              <w:pStyle w:val="ListParagraph"/>
              <w:numPr>
                <w:ilvl w:val="0"/>
                <w:numId w:val="29"/>
              </w:numPr>
            </w:pPr>
            <w:r>
              <w:t>Hands on experience in using CSS preprocessors like SASS and LESS to generate standards-compliant styling for web pages.</w:t>
            </w:r>
          </w:p>
          <w:p w:rsidR="00F17889" w:rsidRDefault="00225DA9" w:rsidP="00EB7602">
            <w:pPr>
              <w:pStyle w:val="ListParagraph"/>
              <w:numPr>
                <w:ilvl w:val="0"/>
                <w:numId w:val="29"/>
              </w:numPr>
            </w:pPr>
            <w:r w:rsidRPr="00225DA9">
              <w:t>Expertise in analyzing and debugging the DOM Layout, Java Script functions, Cascading Styles across cross-browser using chrome inspector</w:t>
            </w:r>
            <w:r w:rsidR="00B45396">
              <w:t>, firebug</w:t>
            </w:r>
            <w:r w:rsidRPr="00225DA9">
              <w:t xml:space="preserve"> and other developer tools.</w:t>
            </w:r>
          </w:p>
          <w:p w:rsidR="007F40C1" w:rsidRDefault="00476D0A" w:rsidP="00EB7602">
            <w:pPr>
              <w:pStyle w:val="ListParagraph"/>
              <w:numPr>
                <w:ilvl w:val="0"/>
                <w:numId w:val="29"/>
              </w:numPr>
            </w:pPr>
            <w:r>
              <w:t>Expertise in d</w:t>
            </w:r>
            <w:r w:rsidR="00690A50" w:rsidRPr="00690A50">
              <w:t>eveloping responsive web applications using a variety of technologi</w:t>
            </w:r>
            <w:r w:rsidR="00690A50">
              <w:t xml:space="preserve">es, including HTML5, CSS3, </w:t>
            </w:r>
            <w:r w:rsidR="00EB7602">
              <w:t>and Bootstrap.</w:t>
            </w:r>
          </w:p>
          <w:p w:rsidR="00A70CD6" w:rsidRDefault="00A70CD6" w:rsidP="00EB7602">
            <w:pPr>
              <w:pStyle w:val="ListParagraph"/>
              <w:numPr>
                <w:ilvl w:val="0"/>
                <w:numId w:val="29"/>
              </w:numPr>
            </w:pPr>
            <w:r>
              <w:t xml:space="preserve">Excellent knowledge of Handlebars.js (template system), </w:t>
            </w:r>
            <w:proofErr w:type="spellStart"/>
            <w:r>
              <w:t>RequireJS</w:t>
            </w:r>
            <w:proofErr w:type="spellEnd"/>
            <w:r>
              <w:t>.</w:t>
            </w:r>
          </w:p>
          <w:p w:rsidR="00476D0A" w:rsidRDefault="00476D0A" w:rsidP="00EB7602">
            <w:pPr>
              <w:pStyle w:val="ListParagraph"/>
              <w:numPr>
                <w:ilvl w:val="0"/>
                <w:numId w:val="29"/>
              </w:numPr>
            </w:pPr>
            <w:r>
              <w:t>Excellent experience using</w:t>
            </w:r>
            <w:r w:rsidR="00250679">
              <w:t xml:space="preserve"> j</w:t>
            </w:r>
            <w:r>
              <w:t>Query library to develop cross platform client-</w:t>
            </w:r>
            <w:r w:rsidR="00250679">
              <w:t>side script. Proficient in using jQuery to navigate document, select DOM elements, create Animations, handle events and perform AJAX interaction.</w:t>
            </w:r>
          </w:p>
          <w:p w:rsidR="00A70CD6" w:rsidRDefault="00A70CD6" w:rsidP="00A70CD6">
            <w:pPr>
              <w:pStyle w:val="ListParagraph"/>
              <w:numPr>
                <w:ilvl w:val="0"/>
                <w:numId w:val="29"/>
              </w:numPr>
            </w:pPr>
            <w:r>
              <w:t>Experienced with GIT and SVN version control systems.</w:t>
            </w:r>
          </w:p>
          <w:p w:rsidR="00EB7602" w:rsidRDefault="00B24037" w:rsidP="00EB7602">
            <w:pPr>
              <w:pStyle w:val="ListParagraph"/>
              <w:numPr>
                <w:ilvl w:val="0"/>
                <w:numId w:val="29"/>
              </w:numPr>
            </w:pPr>
            <w:r w:rsidRPr="00B24037">
              <w:t>E</w:t>
            </w:r>
            <w:r w:rsidR="004C0356">
              <w:t>xperienced in all</w:t>
            </w:r>
            <w:r w:rsidRPr="00B24037">
              <w:t xml:space="preserve"> stages of the web development process including: information gathering, planning, design, development, testing and delivery and maintenance</w:t>
            </w:r>
            <w:r w:rsidR="00EB7602">
              <w:t>.</w:t>
            </w:r>
            <w:r w:rsidR="0074615D">
              <w:t xml:space="preserve"> </w:t>
            </w:r>
          </w:p>
          <w:p w:rsidR="0074615D" w:rsidRDefault="00A95614" w:rsidP="00EB7602">
            <w:pPr>
              <w:pStyle w:val="ListParagraph"/>
              <w:numPr>
                <w:ilvl w:val="0"/>
                <w:numId w:val="29"/>
              </w:numPr>
            </w:pPr>
            <w:r>
              <w:t>Developed software using both Agile and Waterfall methodologies.</w:t>
            </w:r>
          </w:p>
          <w:p w:rsidR="00B24037" w:rsidRDefault="00315C6F" w:rsidP="00EB7602">
            <w:pPr>
              <w:pStyle w:val="ListParagraph"/>
              <w:numPr>
                <w:ilvl w:val="0"/>
                <w:numId w:val="29"/>
              </w:numPr>
            </w:pPr>
            <w:r>
              <w:t>Ab</w:t>
            </w:r>
            <w:r w:rsidR="00EB7602">
              <w:t>ility</w:t>
            </w:r>
            <w:r w:rsidR="00B24037" w:rsidRPr="00B24037">
              <w:t xml:space="preserve"> to effectively communicate with wide</w:t>
            </w:r>
            <w:r w:rsidR="00EB7602">
              <w:t xml:space="preserve"> range of clients and co</w:t>
            </w:r>
            <w:r w:rsidR="0074615D">
              <w:t>-</w:t>
            </w:r>
            <w:r w:rsidR="00EB7602">
              <w:t>workers and work well with team.</w:t>
            </w:r>
          </w:p>
          <w:p w:rsidR="00636FA6" w:rsidRDefault="00B24037" w:rsidP="00A70CD6">
            <w:pPr>
              <w:pStyle w:val="ListParagraph"/>
              <w:numPr>
                <w:ilvl w:val="0"/>
                <w:numId w:val="29"/>
              </w:numPr>
            </w:pPr>
            <w:r w:rsidRPr="00B24037">
              <w:t>Experience of</w:t>
            </w:r>
            <w:r w:rsidR="004C0356">
              <w:t xml:space="preserve"> developing</w:t>
            </w:r>
            <w:r w:rsidRPr="00B24037">
              <w:t xml:space="preserve"> Front-end heavy applications including Single page application.</w:t>
            </w:r>
          </w:p>
          <w:p w:rsidR="00476D0A" w:rsidRPr="0063276A" w:rsidRDefault="00B24037" w:rsidP="00A70CD6">
            <w:pPr>
              <w:pStyle w:val="ListParagraph"/>
              <w:numPr>
                <w:ilvl w:val="0"/>
                <w:numId w:val="29"/>
              </w:numPr>
            </w:pPr>
            <w:r>
              <w:t>Proficient in developing responsive web sites for various devices like Mobile, tablet,</w:t>
            </w:r>
            <w:r w:rsidR="00EB7602">
              <w:t xml:space="preserve"> </w:t>
            </w:r>
            <w:r>
              <w:t>desktop, l</w:t>
            </w:r>
            <w:r w:rsidR="00EB7602">
              <w:t>arge desktop.</w:t>
            </w:r>
          </w:p>
          <w:p w:rsidR="003F3A42" w:rsidRDefault="00476D0A" w:rsidP="00476D0A">
            <w:pPr>
              <w:pStyle w:val="ListParagraph"/>
              <w:numPr>
                <w:ilvl w:val="0"/>
                <w:numId w:val="29"/>
              </w:numPr>
            </w:pPr>
            <w:r w:rsidRPr="00225DA9">
              <w:t>Hands on experience with development, deployment and maintenance of web applications.</w:t>
            </w:r>
          </w:p>
          <w:p w:rsidR="00EB7602" w:rsidRDefault="00EB7602" w:rsidP="00EB7602">
            <w:pPr>
              <w:pStyle w:val="ListParagraph"/>
              <w:numPr>
                <w:ilvl w:val="0"/>
                <w:numId w:val="29"/>
              </w:numPr>
            </w:pPr>
            <w:r>
              <w:t>Experienced with browser testing, cross-browser compatibility, and cross-platform compatibility</w:t>
            </w:r>
            <w:r w:rsidR="00315C6F">
              <w:t>.</w:t>
            </w:r>
          </w:p>
          <w:p w:rsidR="00E34580" w:rsidRDefault="00E34580" w:rsidP="00E34580">
            <w:pPr>
              <w:pStyle w:val="ListParagraph"/>
              <w:numPr>
                <w:ilvl w:val="0"/>
                <w:numId w:val="29"/>
              </w:numPr>
            </w:pPr>
            <w:r>
              <w:t>Used various IDEs and tools for development like Notepad++, MS Web Express,  Sublime</w:t>
            </w:r>
            <w:r w:rsidR="00791169">
              <w:t xml:space="preserve"> </w:t>
            </w:r>
            <w:r>
              <w:t>Text</w:t>
            </w:r>
            <w:r w:rsidR="00791169">
              <w:t xml:space="preserve"> Editor</w:t>
            </w:r>
            <w:r>
              <w:t>, Brackets Editor</w:t>
            </w:r>
            <w:r>
              <w:t>, Source Tree.</w:t>
            </w:r>
          </w:p>
          <w:p w:rsidR="005D3163" w:rsidRDefault="005D3163" w:rsidP="005D3163">
            <w:pPr>
              <w:pStyle w:val="ListParagraph"/>
              <w:numPr>
                <w:ilvl w:val="0"/>
                <w:numId w:val="29"/>
              </w:numPr>
            </w:pPr>
            <w:r w:rsidRPr="005D3163">
              <w:t>Passion for working with and iterating on UI</w:t>
            </w:r>
            <w:r>
              <w:t>.</w:t>
            </w:r>
          </w:p>
          <w:p w:rsidR="00B45396" w:rsidRDefault="00B45396" w:rsidP="00EB7602">
            <w:pPr>
              <w:pStyle w:val="ListParagraph"/>
              <w:numPr>
                <w:ilvl w:val="0"/>
                <w:numId w:val="29"/>
              </w:numPr>
            </w:pPr>
            <w:r>
              <w:t xml:space="preserve">I take great pride and enjoyment in my work as a developer, and hold myself to the highest standards </w:t>
            </w:r>
            <w:r w:rsidR="006D6894">
              <w:t>in</w:t>
            </w:r>
            <w:r>
              <w:t xml:space="preserve"> any project I undertake</w:t>
            </w:r>
            <w:r w:rsidR="00315C6F">
              <w:t>.</w:t>
            </w:r>
          </w:p>
          <w:p w:rsidR="005905FD" w:rsidRPr="00A84E65" w:rsidRDefault="005905FD" w:rsidP="005905FD">
            <w:pPr>
              <w:pStyle w:val="ListParagraph"/>
              <w:numPr>
                <w:ilvl w:val="0"/>
                <w:numId w:val="29"/>
              </w:numPr>
            </w:pPr>
            <w:r w:rsidRPr="005905FD">
              <w:t>Strong analytical and problem-solving skills</w:t>
            </w:r>
            <w:r w:rsidR="00A70CD6">
              <w:t>.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767806" w:rsidP="00D4662D">
            <w:pPr>
              <w:pStyle w:val="Heading1"/>
            </w:pPr>
            <w:r>
              <w:t>Technical</w:t>
            </w:r>
            <w:r w:rsidR="00D4662D">
              <w:t xml:space="preserve">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E76CAD" w:rsidRDefault="00E76CAD" w:rsidP="00E76CAD">
            <w:pPr>
              <w:pStyle w:val="Heading2"/>
              <w:numPr>
                <w:ilvl w:val="0"/>
                <w:numId w:val="35"/>
              </w:numPr>
            </w:pPr>
            <w:r>
              <w:t>Web Technologies: HTML/HTML5, CSS/CSS3, JavaSc</w:t>
            </w:r>
            <w:r>
              <w:t>ript, DOM, AJAX, JSON, XML</w:t>
            </w:r>
            <w:r w:rsidR="005E63B4">
              <w:t>, PHP</w:t>
            </w:r>
            <w:r>
              <w:t>.</w:t>
            </w:r>
          </w:p>
          <w:p w:rsidR="00E76CAD" w:rsidRDefault="00E76CAD" w:rsidP="00E76CAD">
            <w:pPr>
              <w:pStyle w:val="Heading2"/>
              <w:numPr>
                <w:ilvl w:val="0"/>
                <w:numId w:val="35"/>
              </w:numPr>
            </w:pPr>
            <w:r>
              <w:t>JavaScript Librar</w:t>
            </w:r>
            <w:r>
              <w:t xml:space="preserve">ies: jQuery, </w:t>
            </w:r>
            <w:proofErr w:type="spellStart"/>
            <w:r>
              <w:t>RequireJS</w:t>
            </w:r>
            <w:proofErr w:type="spellEnd"/>
            <w:r>
              <w:t>, AngularJS</w:t>
            </w:r>
            <w:r w:rsidR="005E63B4">
              <w:t>.</w:t>
            </w:r>
          </w:p>
          <w:p w:rsidR="00E76CAD" w:rsidRDefault="00E76CAD" w:rsidP="00E76CAD">
            <w:pPr>
              <w:pStyle w:val="Heading2"/>
              <w:numPr>
                <w:ilvl w:val="0"/>
                <w:numId w:val="35"/>
              </w:numPr>
            </w:pPr>
            <w:r>
              <w:t>CSS Frameworks: Blueprint CSS, Twitter Bootstrap</w:t>
            </w:r>
            <w:r w:rsidR="005E63B4">
              <w:t>.</w:t>
            </w:r>
          </w:p>
          <w:p w:rsidR="00E76CAD" w:rsidRDefault="00E76CAD" w:rsidP="00E76CAD">
            <w:pPr>
              <w:pStyle w:val="Heading2"/>
              <w:numPr>
                <w:ilvl w:val="0"/>
                <w:numId w:val="35"/>
              </w:numPr>
            </w:pPr>
            <w:r>
              <w:t>CSS Preprocessors:</w:t>
            </w:r>
            <w:r>
              <w:t xml:space="preserve"> LESS, SASS</w:t>
            </w:r>
            <w:r w:rsidR="005E63B4">
              <w:t>.</w:t>
            </w:r>
          </w:p>
          <w:p w:rsidR="00E76CAD" w:rsidRDefault="00E76CAD" w:rsidP="00E76CAD">
            <w:pPr>
              <w:pStyle w:val="Heading2"/>
              <w:numPr>
                <w:ilvl w:val="0"/>
                <w:numId w:val="35"/>
              </w:numPr>
            </w:pPr>
            <w:r>
              <w:t>Template System: Handlebars.js, Mustache.</w:t>
            </w:r>
          </w:p>
          <w:p w:rsidR="005E73B8" w:rsidRPr="005E73B8" w:rsidRDefault="00E76CAD" w:rsidP="00E76CAD">
            <w:pPr>
              <w:pStyle w:val="Heading2"/>
              <w:numPr>
                <w:ilvl w:val="0"/>
                <w:numId w:val="35"/>
              </w:numPr>
            </w:pPr>
            <w:r>
              <w:t>Browser Plugins: Firebug</w:t>
            </w:r>
            <w:r>
              <w:t xml:space="preserve">, </w:t>
            </w:r>
            <w:proofErr w:type="spellStart"/>
            <w:r>
              <w:t>Measureit</w:t>
            </w:r>
            <w:proofErr w:type="spellEnd"/>
            <w:r>
              <w:t xml:space="preserve">, </w:t>
            </w:r>
            <w:proofErr w:type="spellStart"/>
            <w:r>
              <w:t>ColorZilla</w:t>
            </w:r>
            <w:proofErr w:type="spellEnd"/>
            <w:r>
              <w:t>.</w:t>
            </w:r>
          </w:p>
          <w:p w:rsidR="005E73B8" w:rsidRDefault="00E810A7" w:rsidP="00791169">
            <w:pPr>
              <w:pStyle w:val="Heading2"/>
              <w:numPr>
                <w:ilvl w:val="0"/>
                <w:numId w:val="35"/>
              </w:numPr>
            </w:pPr>
            <w:r>
              <w:t xml:space="preserve">Version Controls: GIT </w:t>
            </w:r>
            <w:r w:rsidR="005E73B8">
              <w:t xml:space="preserve">with </w:t>
            </w:r>
            <w:r>
              <w:t>Source Tree</w:t>
            </w:r>
            <w:r w:rsidR="006D6894">
              <w:t>, SVN</w:t>
            </w:r>
            <w:r w:rsidR="005E73B8">
              <w:t>.</w:t>
            </w:r>
          </w:p>
          <w:p w:rsidR="00791169" w:rsidRDefault="00E810A7" w:rsidP="00791169">
            <w:pPr>
              <w:pStyle w:val="Heading2"/>
              <w:numPr>
                <w:ilvl w:val="0"/>
                <w:numId w:val="35"/>
              </w:numPr>
            </w:pPr>
            <w:r>
              <w:lastRenderedPageBreak/>
              <w:t>Operating Syst</w:t>
            </w:r>
            <w:r w:rsidR="00FF3E3B">
              <w:t>em: Linux, Windows 7, Windows 8, Windows 10.</w:t>
            </w:r>
          </w:p>
          <w:p w:rsidR="00791169" w:rsidRPr="00791169" w:rsidRDefault="00791169" w:rsidP="00B71AE4">
            <w:pPr>
              <w:pStyle w:val="Heading2"/>
              <w:numPr>
                <w:ilvl w:val="0"/>
                <w:numId w:val="35"/>
              </w:numPr>
            </w:pPr>
            <w:r w:rsidRPr="00791169">
              <w:t>IDE / Tools:</w:t>
            </w:r>
            <w:r w:rsidRPr="00791169">
              <w:t xml:space="preserve"> </w:t>
            </w:r>
            <w:r w:rsidR="00B71AE4">
              <w:t xml:space="preserve">Brackets Editor, </w:t>
            </w:r>
            <w:r w:rsidR="00B71AE4" w:rsidRPr="00791169">
              <w:t>Sublime Text</w:t>
            </w:r>
            <w:r w:rsidR="00B71AE4">
              <w:t xml:space="preserve"> Editor, </w:t>
            </w:r>
            <w:r w:rsidRPr="00791169">
              <w:t>Not</w:t>
            </w:r>
            <w:r w:rsidR="00B71AE4">
              <w:t>epad++, MS Web Express,</w:t>
            </w:r>
            <w:r w:rsidRPr="00791169">
              <w:t xml:space="preserve"> Source Tree</w:t>
            </w:r>
            <w:r>
              <w:t>.</w:t>
            </w:r>
          </w:p>
          <w:p w:rsidR="00791169" w:rsidRPr="00791169" w:rsidRDefault="00791169" w:rsidP="00791169"/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lastRenderedPageBreak/>
              <w:t>Experience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sdt>
          <w:sdtPr>
            <w:id w:val="2495877"/>
            <w:placeholder>
              <w:docPart w:val="792CAD42F10E4161AEF3F87E01F8A89C"/>
            </w:placeholder>
            <w:temporary/>
            <w:showingPlcHdr/>
          </w:sdtPr>
          <w:sdtEndPr/>
          <w:sdtContent>
            <w:tc>
              <w:tcPr>
                <w:tcW w:w="6250" w:type="dxa"/>
                <w:tcBorders>
                  <w:top w:val="single" w:sz="4" w:space="0" w:color="7F7F7F" w:themeColor="text1" w:themeTint="80"/>
                  <w:left w:val="nil"/>
                  <w:bottom w:val="nil"/>
                  <w:right w:val="nil"/>
                </w:tcBorders>
              </w:tcPr>
              <w:p w:rsidR="006962EF" w:rsidRPr="00DE7766" w:rsidRDefault="007D5AB6" w:rsidP="007D5AB6">
                <w:pPr>
                  <w:pStyle w:val="Heading2"/>
                </w:pPr>
                <w:r>
                  <w:t>Programmer Analyst</w:t>
                </w:r>
              </w:p>
            </w:tc>
          </w:sdtContent>
        </w:sdt>
        <w:sdt>
          <w:sdtPr>
            <w:id w:val="2495847"/>
            <w:placeholder>
              <w:docPart w:val="C473A7B310164F2E83F1D503D78A6CF5"/>
            </w:placeholder>
            <w:temporary/>
            <w:showingPlcHdr/>
          </w:sdtPr>
          <w:sdtEndPr/>
          <w:sdtContent>
            <w:tc>
              <w:tcPr>
                <w:tcW w:w="2140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nil"/>
                  <w:right w:val="nil"/>
                </w:tcBorders>
              </w:tcPr>
              <w:p w:rsidR="006962EF" w:rsidRPr="00DE7766" w:rsidRDefault="007D5AB6" w:rsidP="007D5AB6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6962EF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FF3E3B" w:rsidP="007D5AB6">
            <w:pPr>
              <w:pStyle w:val="Location"/>
            </w:pPr>
            <w:r>
              <w:t>ABC Company.</w:t>
            </w:r>
          </w:p>
          <w:p w:rsidR="00924F37" w:rsidRDefault="00924F37" w:rsidP="00F40ABA">
            <w:pPr>
              <w:pStyle w:val="ListParagraph"/>
              <w:numPr>
                <w:ilvl w:val="0"/>
                <w:numId w:val="36"/>
              </w:numPr>
            </w:pPr>
            <w:r>
              <w:t>Experience</w:t>
            </w:r>
            <w:r w:rsidR="00FF3E3B" w:rsidRPr="00225DA9">
              <w:t xml:space="preserve"> with developing rich user interface applications using HTML5, CSS3 and JavaScript, JQuery, Angular JS, </w:t>
            </w:r>
            <w:r w:rsidR="00FF3E3B">
              <w:t>Twitter Bootstrap, JQuery</w:t>
            </w:r>
            <w:r w:rsidR="00FF3E3B" w:rsidRPr="00225DA9">
              <w:t xml:space="preserve">, XML, JSON that follows W3C Web Standards and are </w:t>
            </w:r>
            <w:r w:rsidR="00F40ABA">
              <w:t xml:space="preserve">cross </w:t>
            </w:r>
            <w:r w:rsidR="00FF3E3B" w:rsidRPr="00225DA9">
              <w:t>browser compatible</w:t>
            </w:r>
            <w:r w:rsidR="00FF3E3B">
              <w:t>.</w:t>
            </w:r>
          </w:p>
          <w:p w:rsidR="00D4662D" w:rsidRPr="0010077D" w:rsidRDefault="00924F37" w:rsidP="00924F37">
            <w:pPr>
              <w:pStyle w:val="ListParagraph"/>
              <w:numPr>
                <w:ilvl w:val="0"/>
                <w:numId w:val="36"/>
              </w:numPr>
            </w:pPr>
            <w:r>
              <w:t>Develop</w:t>
            </w:r>
            <w:r w:rsidR="00CC72DF">
              <w:t xml:space="preserve"> highly interactive Single Page Application</w:t>
            </w:r>
            <w:r w:rsidR="00CD285D">
              <w:t>s</w:t>
            </w:r>
            <w:r w:rsidR="008914E8">
              <w:t xml:space="preserve"> implemented using MVC design pattern with</w:t>
            </w:r>
            <w:r w:rsidR="00CC72DF">
              <w:t xml:space="preserve"> AngularJS</w:t>
            </w:r>
            <w:r w:rsidR="008914E8">
              <w:t>.</w:t>
            </w:r>
          </w:p>
          <w:p w:rsidR="00F40ABA" w:rsidRDefault="00924F37" w:rsidP="00F40ABA">
            <w:pPr>
              <w:pStyle w:val="ListParagraph"/>
              <w:numPr>
                <w:ilvl w:val="0"/>
                <w:numId w:val="36"/>
              </w:numPr>
            </w:pPr>
            <w:r>
              <w:t>Working</w:t>
            </w:r>
            <w:r w:rsidR="00CD285D" w:rsidRPr="00CD285D">
              <w:t xml:space="preserve"> with various frameworks like JQuery, Bootst</w:t>
            </w:r>
            <w:r w:rsidR="00AC67B0">
              <w:t xml:space="preserve">rap, Angular JS, </w:t>
            </w:r>
            <w:r w:rsidR="0087514A">
              <w:t xml:space="preserve">and </w:t>
            </w:r>
            <w:r w:rsidR="005E63B4">
              <w:t>PHP</w:t>
            </w:r>
            <w:r w:rsidR="00AC67B0">
              <w:t>.</w:t>
            </w:r>
            <w:r w:rsidR="00F40ABA">
              <w:t xml:space="preserve"> </w:t>
            </w:r>
          </w:p>
          <w:p w:rsidR="00CD285D" w:rsidRDefault="00F40ABA" w:rsidP="00F40ABA">
            <w:pPr>
              <w:pStyle w:val="ListParagraph"/>
              <w:numPr>
                <w:ilvl w:val="0"/>
                <w:numId w:val="36"/>
              </w:numPr>
            </w:pPr>
            <w:r>
              <w:t>Responsible for cross browser compatibility issues with layout and styles, using CSS preprocessors like SASS and LESS for styling.</w:t>
            </w:r>
          </w:p>
          <w:p w:rsidR="00835182" w:rsidRDefault="00835182" w:rsidP="00835182">
            <w:pPr>
              <w:pStyle w:val="ListParagraph"/>
              <w:numPr>
                <w:ilvl w:val="0"/>
                <w:numId w:val="36"/>
              </w:numPr>
            </w:pPr>
            <w:r>
              <w:t xml:space="preserve">Implemented </w:t>
            </w:r>
            <w:r>
              <w:t>validation</w:t>
            </w:r>
            <w:r>
              <w:t>s in client side</w:t>
            </w:r>
            <w:r>
              <w:t xml:space="preserve"> AngularJS Forms and controls</w:t>
            </w:r>
            <w:r w:rsidR="004C39F5">
              <w:t>,</w:t>
            </w:r>
            <w:r>
              <w:t xml:space="preserve"> to reduce the</w:t>
            </w:r>
            <w:r>
              <w:t xml:space="preserve"> </w:t>
            </w:r>
            <w:r>
              <w:t>validations on server side.</w:t>
            </w:r>
          </w:p>
          <w:p w:rsidR="00835182" w:rsidRDefault="00835182" w:rsidP="004C39F5">
            <w:pPr>
              <w:pStyle w:val="ListParagraph"/>
              <w:numPr>
                <w:ilvl w:val="0"/>
                <w:numId w:val="36"/>
              </w:numPr>
            </w:pPr>
            <w:r>
              <w:t>Used AngularJS</w:t>
            </w:r>
            <w:r w:rsidR="004C39F5">
              <w:t xml:space="preserve"> services like $http</w:t>
            </w:r>
            <w:r>
              <w:t xml:space="preserve"> </w:t>
            </w:r>
            <w:r w:rsidR="004C39F5">
              <w:t xml:space="preserve">for AJAX </w:t>
            </w:r>
            <w:r>
              <w:t xml:space="preserve">communication </w:t>
            </w:r>
            <w:r w:rsidR="004C39F5">
              <w:t>between client</w:t>
            </w:r>
            <w:r>
              <w:t xml:space="preserve"> and server.</w:t>
            </w:r>
          </w:p>
          <w:p w:rsidR="003A74A1" w:rsidRDefault="003A74A1" w:rsidP="00924F37">
            <w:pPr>
              <w:pStyle w:val="ListParagraph"/>
              <w:numPr>
                <w:ilvl w:val="0"/>
                <w:numId w:val="36"/>
              </w:numPr>
            </w:pPr>
            <w:r w:rsidRPr="003A74A1">
              <w:t>Extensive experience with CSS</w:t>
            </w:r>
            <w:r w:rsidR="008914E8">
              <w:t>/CSS3, HTML/HTML5</w:t>
            </w:r>
            <w:r w:rsidRPr="003A74A1">
              <w:t xml:space="preserve"> layout and cross-browser compatibility.</w:t>
            </w:r>
          </w:p>
          <w:p w:rsidR="004C39F5" w:rsidRDefault="004C39F5" w:rsidP="004C39F5">
            <w:pPr>
              <w:pStyle w:val="ListParagraph"/>
              <w:numPr>
                <w:ilvl w:val="0"/>
                <w:numId w:val="36"/>
              </w:numPr>
            </w:pPr>
            <w:r>
              <w:t>Developed portal SPAs using AngularJS and managed application views and routing using</w:t>
            </w:r>
          </w:p>
          <w:p w:rsidR="004C39F5" w:rsidRPr="003A74A1" w:rsidRDefault="004C39F5" w:rsidP="004C39F5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AngularJS UI router.</w:t>
            </w:r>
          </w:p>
          <w:p w:rsidR="003A74A1" w:rsidRPr="003A74A1" w:rsidRDefault="003A74A1" w:rsidP="00924F37">
            <w:pPr>
              <w:pStyle w:val="ListParagraph"/>
              <w:numPr>
                <w:ilvl w:val="0"/>
                <w:numId w:val="36"/>
              </w:numPr>
            </w:pPr>
            <w:r w:rsidRPr="003A74A1">
              <w:t>Proficient in responsive design layout utilizing the CSS and Twitter Bootstrap</w:t>
            </w:r>
            <w:r w:rsidR="002A7C83">
              <w:t>.</w:t>
            </w:r>
          </w:p>
          <w:p w:rsidR="003A74A1" w:rsidRPr="003A74A1" w:rsidRDefault="003A74A1" w:rsidP="00924F37">
            <w:pPr>
              <w:pStyle w:val="ListParagraph"/>
              <w:numPr>
                <w:ilvl w:val="0"/>
                <w:numId w:val="36"/>
              </w:numPr>
            </w:pPr>
            <w:r w:rsidRPr="003A74A1">
              <w:t>Responsible for debugging and repairing coding issues for client websites.</w:t>
            </w:r>
          </w:p>
          <w:p w:rsidR="000D6448" w:rsidRPr="000D6448" w:rsidRDefault="00924F37" w:rsidP="00924F37">
            <w:pPr>
              <w:pStyle w:val="ListParagraph"/>
              <w:numPr>
                <w:ilvl w:val="0"/>
                <w:numId w:val="36"/>
              </w:numPr>
            </w:pPr>
            <w:r>
              <w:t>Created</w:t>
            </w:r>
            <w:r w:rsidR="002A7C83">
              <w:t xml:space="preserve"> dynamically updated web</w:t>
            </w:r>
            <w:r w:rsidR="000D6448" w:rsidRPr="000D6448">
              <w:t xml:space="preserve"> page</w:t>
            </w:r>
            <w:r>
              <w:t>s</w:t>
            </w:r>
            <w:r w:rsidR="000D6448" w:rsidRPr="000D6448">
              <w:t xml:space="preserve"> using AJAX and Handlebars.js</w:t>
            </w:r>
            <w:r w:rsidR="002A7C83">
              <w:t>.</w:t>
            </w:r>
          </w:p>
          <w:p w:rsidR="002A7C83" w:rsidRDefault="007D0193" w:rsidP="00924F37">
            <w:pPr>
              <w:pStyle w:val="ListParagraph"/>
              <w:numPr>
                <w:ilvl w:val="0"/>
                <w:numId w:val="36"/>
              </w:numPr>
            </w:pPr>
            <w:r w:rsidRPr="007D0193">
              <w:t>Designed an internal data display tool using HTML5 and CSS3.</w:t>
            </w:r>
            <w:r w:rsidR="002A7C83">
              <w:t xml:space="preserve"> </w:t>
            </w:r>
          </w:p>
          <w:p w:rsidR="002A7C83" w:rsidRDefault="008914E8" w:rsidP="00B2559C">
            <w:pPr>
              <w:pStyle w:val="ListParagraph"/>
              <w:numPr>
                <w:ilvl w:val="0"/>
                <w:numId w:val="36"/>
              </w:numPr>
            </w:pPr>
            <w:r>
              <w:t xml:space="preserve">Work in a team following agile SDLC </w:t>
            </w:r>
            <w:r w:rsidR="00B2559C">
              <w:t>process</w:t>
            </w:r>
            <w:r>
              <w:t>.</w:t>
            </w:r>
          </w:p>
          <w:p w:rsidR="003175CB" w:rsidRDefault="002A7C83" w:rsidP="003175CB">
            <w:pPr>
              <w:pStyle w:val="ListParagraph"/>
            </w:pPr>
            <w:r w:rsidRPr="00CC72DF">
              <w:t>U</w:t>
            </w:r>
            <w:r w:rsidR="00391B07">
              <w:t>se</w:t>
            </w:r>
            <w:r w:rsidRPr="00CC72DF">
              <w:t xml:space="preserve"> </w:t>
            </w:r>
            <w:r>
              <w:t xml:space="preserve">Source Tree and GitHub </w:t>
            </w:r>
            <w:r w:rsidRPr="00CC72DF">
              <w:t>to manage and maintain code.</w:t>
            </w:r>
            <w:r w:rsidR="003175CB">
              <w:t xml:space="preserve"> </w:t>
            </w:r>
          </w:p>
          <w:p w:rsidR="00B50DBB" w:rsidRDefault="003175CB" w:rsidP="00B50DBB">
            <w:pPr>
              <w:pStyle w:val="ListParagraph"/>
            </w:pPr>
            <w:r>
              <w:t>Stay up-to-date on developments in web technologies. </w:t>
            </w:r>
          </w:p>
          <w:p w:rsidR="003A74A1" w:rsidRDefault="001A6EFF" w:rsidP="00C94E39">
            <w:pPr>
              <w:pStyle w:val="ListParagraph"/>
            </w:pPr>
            <w:r>
              <w:t>Participate</w:t>
            </w:r>
            <w:r w:rsidR="00B50DBB">
              <w:t xml:space="preserve"> in code reviews and API architecture design.</w:t>
            </w:r>
            <w:r w:rsidR="00C94E39" w:rsidRPr="00D4662D">
              <w:t xml:space="preserve"> </w:t>
            </w:r>
          </w:p>
          <w:p w:rsidR="00F75211" w:rsidRPr="00D4662D" w:rsidRDefault="00F75211" w:rsidP="00F75211">
            <w:pPr>
              <w:pStyle w:val="ListParagraph"/>
              <w:numPr>
                <w:ilvl w:val="0"/>
                <w:numId w:val="0"/>
              </w:numPr>
              <w:ind w:left="360"/>
            </w:pPr>
            <w:bookmarkStart w:id="0" w:name="_GoBack"/>
            <w:bookmarkEnd w:id="0"/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sdt>
          <w:sdtPr>
            <w:id w:val="2496075"/>
            <w:placeholder>
              <w:docPart w:val="01AAC3C6CE9A4FBB9EF5ABC4E32FD098"/>
            </w:placeholder>
            <w:temporary/>
            <w:showingPlcHdr/>
          </w:sdtPr>
          <w:sdtEndPr/>
          <w:sdtContent>
            <w:tc>
              <w:tcPr>
                <w:tcW w:w="630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DE7766" w:rsidRDefault="007D5AB6" w:rsidP="00116379">
                <w:pPr>
                  <w:pStyle w:val="Heading2"/>
                </w:pPr>
                <w:r>
                  <w:t>Programmer Analyst</w:t>
                </w:r>
              </w:p>
            </w:tc>
          </w:sdtContent>
        </w:sdt>
        <w:sdt>
          <w:sdtPr>
            <w:id w:val="2495874"/>
            <w:placeholder>
              <w:docPart w:val="92B73295A7C946C1A1C1BEC14AD0E482"/>
            </w:placeholder>
            <w:temporary/>
            <w:showingPlcHdr/>
          </w:sdtPr>
          <w:sdtEndPr/>
          <w:sdtContent>
            <w:tc>
              <w:tcPr>
                <w:tcW w:w="20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F510D1" w:rsidRDefault="007D5AB6" w:rsidP="00F510D1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6962EF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Default="0087514A" w:rsidP="007D5AB6">
            <w:pPr>
              <w:pStyle w:val="Location"/>
              <w:rPr>
                <w:i w:val="0"/>
              </w:rPr>
            </w:pPr>
            <w:r>
              <w:t>PQR Company.</w:t>
            </w:r>
          </w:p>
          <w:p w:rsidR="006962EF" w:rsidRDefault="00CC72DF" w:rsidP="00767806">
            <w:pPr>
              <w:pStyle w:val="ListParagraph"/>
            </w:pPr>
            <w:r>
              <w:t xml:space="preserve">Integrated and used various libraries such as </w:t>
            </w:r>
            <w:r w:rsidR="00767806">
              <w:t>jQuery, Handlebar and Bootstrap</w:t>
            </w:r>
            <w:r>
              <w:t xml:space="preserve"> to provide dynamic, animated and responsive web pages.</w:t>
            </w:r>
          </w:p>
          <w:p w:rsidR="00127F87" w:rsidRDefault="00767806" w:rsidP="007D0193">
            <w:pPr>
              <w:pStyle w:val="ListParagraph"/>
            </w:pPr>
            <w:r>
              <w:t>Developed</w:t>
            </w:r>
            <w:r w:rsidR="00127F87" w:rsidRPr="00127F87">
              <w:t xml:space="preserve"> dynamic and multi-browser compatible pages using HTML, CSS, jQuery and JavaScript.</w:t>
            </w:r>
          </w:p>
          <w:p w:rsidR="003625A0" w:rsidRDefault="003625A0" w:rsidP="008855A8">
            <w:pPr>
              <w:pStyle w:val="ListParagraph"/>
            </w:pPr>
            <w:r>
              <w:t>Used</w:t>
            </w:r>
            <w:r>
              <w:t xml:space="preserve"> jQuery for DOM manipulation and </w:t>
            </w:r>
            <w:r>
              <w:t>designing</w:t>
            </w:r>
            <w:r>
              <w:t xml:space="preserve"> custom directives for creating</w:t>
            </w:r>
            <w:r w:rsidR="008855A8">
              <w:t xml:space="preserve"> reu</w:t>
            </w:r>
            <w:r>
              <w:t>sable components.</w:t>
            </w:r>
          </w:p>
          <w:p w:rsidR="006A52D6" w:rsidRDefault="006A52D6" w:rsidP="008855A8">
            <w:pPr>
              <w:pStyle w:val="ListParagraph"/>
            </w:pPr>
            <w:r>
              <w:t xml:space="preserve">Used </w:t>
            </w:r>
            <w:proofErr w:type="spellStart"/>
            <w:r>
              <w:t>FireBug</w:t>
            </w:r>
            <w:proofErr w:type="spellEnd"/>
            <w:r>
              <w:t xml:space="preserve"> to debug JavaScript &amp; DOM and Firefox plugin </w:t>
            </w:r>
            <w:proofErr w:type="spellStart"/>
            <w:r>
              <w:t>Measureit</w:t>
            </w:r>
            <w:proofErr w:type="spellEnd"/>
            <w:r>
              <w:t xml:space="preserve"> and </w:t>
            </w:r>
            <w:proofErr w:type="spellStart"/>
            <w:r>
              <w:t>ColorZilla</w:t>
            </w:r>
            <w:proofErr w:type="spellEnd"/>
            <w:r w:rsidR="008855A8">
              <w:t xml:space="preserve"> t</w:t>
            </w:r>
            <w:r>
              <w:t>o style web pages</w:t>
            </w:r>
            <w:r>
              <w:t>.</w:t>
            </w:r>
          </w:p>
          <w:p w:rsidR="009D1E9B" w:rsidRDefault="009D1E9B" w:rsidP="007D0193">
            <w:pPr>
              <w:pStyle w:val="ListParagraph"/>
            </w:pPr>
            <w:r w:rsidRPr="009D1E9B">
              <w:t>Used JavaScript</w:t>
            </w:r>
            <w:r w:rsidR="00767806">
              <w:t>, DOM</w:t>
            </w:r>
            <w:r w:rsidRPr="009D1E9B">
              <w:t xml:space="preserve"> and AJAX for client-side scripting.</w:t>
            </w:r>
          </w:p>
          <w:p w:rsidR="008855A8" w:rsidRDefault="00767806" w:rsidP="00B50DBB">
            <w:pPr>
              <w:pStyle w:val="ListParagraph"/>
            </w:pPr>
            <w:r>
              <w:t>Design User</w:t>
            </w:r>
            <w:r w:rsidR="007D0193" w:rsidRPr="007D0193">
              <w:t xml:space="preserve"> interfaces for responsive mobile sites using jQuery, SASS, and Ajax.</w:t>
            </w:r>
            <w:r w:rsidR="008855A8">
              <w:t xml:space="preserve"> </w:t>
            </w:r>
          </w:p>
          <w:p w:rsidR="008855A8" w:rsidRPr="007D0193" w:rsidRDefault="008855A8" w:rsidP="007D0193">
            <w:pPr>
              <w:pStyle w:val="ListParagraph"/>
            </w:pPr>
            <w:r>
              <w:t>Taken care of the deployment activities and bug fixing</w:t>
            </w:r>
            <w:r>
              <w:t>.</w:t>
            </w:r>
          </w:p>
          <w:p w:rsidR="007D0193" w:rsidRPr="007D0193" w:rsidRDefault="007D0193" w:rsidP="007D0193">
            <w:pPr>
              <w:pStyle w:val="ListParagraph"/>
            </w:pPr>
            <w:r w:rsidRPr="007D0193">
              <w:lastRenderedPageBreak/>
              <w:t xml:space="preserve">Used </w:t>
            </w:r>
            <w:proofErr w:type="spellStart"/>
            <w:r w:rsidR="006A52D6">
              <w:t>Git</w:t>
            </w:r>
            <w:proofErr w:type="spellEnd"/>
            <w:r w:rsidR="00767806">
              <w:t xml:space="preserve"> for version control.</w:t>
            </w:r>
          </w:p>
          <w:p w:rsidR="007D0193" w:rsidRPr="007D0193" w:rsidRDefault="007D0193" w:rsidP="007D0193">
            <w:pPr>
              <w:pStyle w:val="ListParagraph"/>
            </w:pPr>
            <w:r w:rsidRPr="007D0193">
              <w:t>Daily learning and applying of new technologies for both desktop and mobile platforms.</w:t>
            </w:r>
          </w:p>
          <w:p w:rsidR="007D0193" w:rsidRDefault="007D0193" w:rsidP="007D0193">
            <w:pPr>
              <w:pStyle w:val="ListParagraph"/>
            </w:pPr>
            <w:r w:rsidRPr="007D0193">
              <w:t>Updated and maintained client sites.</w:t>
            </w:r>
          </w:p>
          <w:p w:rsidR="008D1F2D" w:rsidRDefault="00767806" w:rsidP="003175CB">
            <w:pPr>
              <w:pStyle w:val="ListParagraph"/>
            </w:pPr>
            <w:r>
              <w:t xml:space="preserve">Worked on all stages of Software Development Life Cycle </w:t>
            </w:r>
            <w:r w:rsidRPr="00B24037">
              <w:t>including: information gathering, planning, design, development, testing and delivery and maintenance</w:t>
            </w:r>
            <w:r>
              <w:t>.</w:t>
            </w:r>
          </w:p>
          <w:p w:rsidR="008D1F2D" w:rsidRPr="007D0193" w:rsidRDefault="00B11A4F" w:rsidP="00B11A4F">
            <w:pPr>
              <w:pStyle w:val="ListParagraph"/>
            </w:pPr>
            <w:r>
              <w:t>Attended</w:t>
            </w:r>
            <w:r w:rsidR="008D1F2D">
              <w:t xml:space="preserve"> </w:t>
            </w:r>
            <w:r>
              <w:t>weekly</w:t>
            </w:r>
            <w:r w:rsidR="008D1F2D">
              <w:t xml:space="preserve"> team and </w:t>
            </w:r>
            <w:r>
              <w:t>project</w:t>
            </w:r>
            <w:r w:rsidR="008D1F2D">
              <w:t xml:space="preserve"> meetings.</w:t>
            </w:r>
          </w:p>
          <w:p w:rsidR="009D1E9B" w:rsidRPr="00DE7766" w:rsidRDefault="009D1E9B" w:rsidP="00F75211"/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sdt>
          <w:sdtPr>
            <w:id w:val="2496161"/>
            <w:placeholder>
              <w:docPart w:val="DA8A9A8F82E54773B48AEDCA5C37B55E"/>
            </w:placeholder>
            <w:temporary/>
            <w:showingPlcHdr/>
          </w:sdtPr>
          <w:sdtEndPr/>
          <w:sdtContent>
            <w:tc>
              <w:tcPr>
                <w:tcW w:w="630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D97489" w:rsidRDefault="007D5AB6" w:rsidP="007D5AB6">
                <w:pPr>
                  <w:pStyle w:val="Heading2"/>
                </w:pPr>
                <w:r>
                  <w:t>Information System Specialist</w:t>
                </w:r>
              </w:p>
            </w:tc>
          </w:sdtContent>
        </w:sdt>
        <w:sdt>
          <w:sdtPr>
            <w:id w:val="2495875"/>
            <w:placeholder>
              <w:docPart w:val="E3FA730F09E6449FB8A3006541F32F61"/>
            </w:placeholder>
            <w:temporary/>
            <w:showingPlcHdr/>
          </w:sdtPr>
          <w:sdtEndPr/>
          <w:sdtContent>
            <w:tc>
              <w:tcPr>
                <w:tcW w:w="20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D97489" w:rsidRDefault="007D5AB6" w:rsidP="006962EF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D4662D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Default="00FF3E3B" w:rsidP="007D5AB6">
            <w:pPr>
              <w:pStyle w:val="Location"/>
              <w:rPr>
                <w:i w:val="0"/>
              </w:rPr>
            </w:pPr>
            <w:r>
              <w:t>XYZ Company.</w:t>
            </w:r>
          </w:p>
          <w:p w:rsidR="00E96985" w:rsidRDefault="00E96985" w:rsidP="007F40C1">
            <w:pPr>
              <w:pStyle w:val="ListParagraph"/>
            </w:pPr>
            <w:r w:rsidRPr="007F40C1">
              <w:t>Extensive knowledge of object-oriented JavaScript</w:t>
            </w:r>
            <w:r w:rsidR="00767806">
              <w:t>, DOM</w:t>
            </w:r>
            <w:r w:rsidRPr="007F40C1">
              <w:t xml:space="preserve"> and popular JavaScript libraries including jQuery</w:t>
            </w:r>
            <w:r w:rsidR="008855A8">
              <w:t>.</w:t>
            </w:r>
          </w:p>
          <w:p w:rsidR="00A25094" w:rsidRDefault="00A25094" w:rsidP="00B11A4F">
            <w:pPr>
              <w:pStyle w:val="ListParagraph"/>
            </w:pPr>
            <w:r>
              <w:t>Worked with jQuery to efficiently manipulat</w:t>
            </w:r>
            <w:r>
              <w:t>e and traverse the DOM, Event handling</w:t>
            </w:r>
            <w:r>
              <w:t>, perform</w:t>
            </w:r>
            <w:r w:rsidR="00B11A4F">
              <w:t xml:space="preserve"> </w:t>
            </w:r>
            <w:r>
              <w:t>animations, and used</w:t>
            </w:r>
            <w:r>
              <w:t xml:space="preserve"> Ajax</w:t>
            </w:r>
            <w:r>
              <w:t xml:space="preserve"> GET POST methods</w:t>
            </w:r>
            <w:r>
              <w:t>.</w:t>
            </w:r>
          </w:p>
          <w:p w:rsidR="00D4662D" w:rsidRPr="00D4662D" w:rsidRDefault="00CC72DF" w:rsidP="007F40C1">
            <w:pPr>
              <w:pStyle w:val="ListParagraph"/>
            </w:pPr>
            <w:r w:rsidRPr="00CC72DF">
              <w:t>Created dynamic</w:t>
            </w:r>
            <w:r w:rsidR="00E96985">
              <w:t xml:space="preserve"> web</w:t>
            </w:r>
            <w:r w:rsidRPr="00CC72DF">
              <w:t xml:space="preserve"> pages</w:t>
            </w:r>
            <w:r>
              <w:t xml:space="preserve"> using </w:t>
            </w:r>
            <w:r w:rsidR="00CD285D">
              <w:t xml:space="preserve">HTML, </w:t>
            </w:r>
            <w:r>
              <w:t>HTML5,</w:t>
            </w:r>
            <w:r w:rsidR="00CD285D">
              <w:t xml:space="preserve"> CSS,</w:t>
            </w:r>
            <w:r>
              <w:t xml:space="preserve"> CSS3,</w:t>
            </w:r>
            <w:r w:rsidR="00AC67B0">
              <w:t xml:space="preserve"> JavaScript, JQuery, </w:t>
            </w:r>
            <w:r>
              <w:t xml:space="preserve">AJAX, </w:t>
            </w:r>
            <w:r w:rsidR="00E96985">
              <w:t>and JSON</w:t>
            </w:r>
            <w:r>
              <w:t>.</w:t>
            </w:r>
          </w:p>
          <w:p w:rsidR="00D4662D" w:rsidRDefault="00CC72DF" w:rsidP="00E96985">
            <w:pPr>
              <w:pStyle w:val="ListParagraph"/>
            </w:pPr>
            <w:r>
              <w:t>Use</w:t>
            </w:r>
            <w:r w:rsidR="00CD285D">
              <w:t>d</w:t>
            </w:r>
            <w:r>
              <w:t xml:space="preserve"> mockups </w:t>
            </w:r>
            <w:r w:rsidR="00CD285D">
              <w:t>as a reference to build web pages</w:t>
            </w:r>
            <w:r w:rsidR="00E96985">
              <w:t xml:space="preserve"> using HTML, </w:t>
            </w:r>
            <w:r>
              <w:t xml:space="preserve">CSS </w:t>
            </w:r>
            <w:r w:rsidR="00E96985">
              <w:t>and Bootstrap.</w:t>
            </w:r>
          </w:p>
          <w:p w:rsidR="002A7C83" w:rsidRPr="00D4662D" w:rsidRDefault="002A7C83" w:rsidP="002A7C83">
            <w:pPr>
              <w:pStyle w:val="ListParagraph"/>
            </w:pPr>
            <w:r w:rsidRPr="00CC72DF">
              <w:t>Develop</w:t>
            </w:r>
            <w:r>
              <w:t>ed</w:t>
            </w:r>
            <w:r w:rsidRPr="00CC72DF">
              <w:t xml:space="preserve"> webpage layouts</w:t>
            </w:r>
            <w:r>
              <w:t xml:space="preserve"> (with consideration of Box Model)</w:t>
            </w:r>
            <w:r w:rsidRPr="00CC72DF">
              <w:t xml:space="preserve"> and interfaces</w:t>
            </w:r>
            <w:r>
              <w:t>.</w:t>
            </w:r>
          </w:p>
          <w:p w:rsidR="00D4662D" w:rsidRDefault="00FE4C07" w:rsidP="007F40C1">
            <w:pPr>
              <w:pStyle w:val="ListParagraph"/>
            </w:pPr>
            <w:r w:rsidRPr="00FE4C07">
              <w:t>Made websites more dy</w:t>
            </w:r>
            <w:r>
              <w:t>namic and responsive using JavaS</w:t>
            </w:r>
            <w:r w:rsidRPr="00FE4C07">
              <w:t>cript and jQuery</w:t>
            </w:r>
            <w:r w:rsidR="00E96985">
              <w:t>.</w:t>
            </w:r>
          </w:p>
          <w:p w:rsidR="007F40C1" w:rsidRDefault="007F40C1" w:rsidP="007F40C1">
            <w:pPr>
              <w:pStyle w:val="ListParagraph"/>
            </w:pPr>
            <w:r w:rsidRPr="007F40C1">
              <w:t>Perform</w:t>
            </w:r>
            <w:r w:rsidR="00E96985">
              <w:t>ed</w:t>
            </w:r>
            <w:r w:rsidRPr="007F40C1">
              <w:t xml:space="preserve"> maintenance and updates to existing websites as requested.</w:t>
            </w:r>
          </w:p>
          <w:p w:rsidR="00A25094" w:rsidRDefault="00A25094" w:rsidP="00A25094">
            <w:pPr>
              <w:pStyle w:val="ListParagraph"/>
            </w:pPr>
            <w:r>
              <w:t>Performed</w:t>
            </w:r>
            <w:r w:rsidRPr="000A734C">
              <w:t xml:space="preserve"> Ajax calls to build connection to database and retrieve data in JSON format.</w:t>
            </w:r>
          </w:p>
          <w:p w:rsidR="00B11A4F" w:rsidRPr="007F40C1" w:rsidRDefault="00B11A4F" w:rsidP="00A25094">
            <w:pPr>
              <w:pStyle w:val="ListParagraph"/>
            </w:pPr>
            <w:r>
              <w:t>Maintained and updated</w:t>
            </w:r>
            <w:r>
              <w:t xml:space="preserve"> web app features.</w:t>
            </w:r>
          </w:p>
          <w:p w:rsidR="007F40C1" w:rsidRPr="007F40C1" w:rsidRDefault="006A52D6" w:rsidP="008855A8">
            <w:pPr>
              <w:pStyle w:val="ListParagraph"/>
            </w:pPr>
            <w:r w:rsidRPr="006A52D6">
              <w:t xml:space="preserve">Used debugging tools </w:t>
            </w:r>
            <w:r w:rsidR="008855A8">
              <w:t xml:space="preserve">such as Firebug, Chrome </w:t>
            </w:r>
            <w:r w:rsidR="008855A8">
              <w:t>developer tools</w:t>
            </w:r>
            <w:r w:rsidRPr="006A52D6">
              <w:t xml:space="preserve"> to identify and fix front-end bugs.</w:t>
            </w:r>
          </w:p>
          <w:p w:rsidR="00C94E39" w:rsidRDefault="007F40C1" w:rsidP="00C94E39">
            <w:pPr>
              <w:pStyle w:val="ListParagraph"/>
            </w:pPr>
            <w:r w:rsidRPr="007F40C1">
              <w:t>Created mobile friendly websites using media queries for responsive web design and HTML5</w:t>
            </w:r>
            <w:r w:rsidR="00E96985">
              <w:t>.</w:t>
            </w:r>
            <w:r w:rsidR="00C94E39">
              <w:t xml:space="preserve"> </w:t>
            </w:r>
          </w:p>
          <w:p w:rsidR="009B1F66" w:rsidRDefault="009B1F66" w:rsidP="00C94E39">
            <w:pPr>
              <w:pStyle w:val="ListParagraph"/>
            </w:pPr>
            <w:r>
              <w:t>Used SVN for source control.</w:t>
            </w:r>
          </w:p>
          <w:p w:rsidR="007F40C1" w:rsidRDefault="00C94E39" w:rsidP="00C94E39">
            <w:pPr>
              <w:pStyle w:val="ListParagraph"/>
            </w:pPr>
            <w:r>
              <w:t>Attended weekly team and project meetings.</w:t>
            </w:r>
          </w:p>
          <w:p w:rsidR="008855A8" w:rsidRPr="007F40C1" w:rsidRDefault="008855A8" w:rsidP="008855A8"/>
          <w:p w:rsidR="007F40C1" w:rsidRPr="00D4662D" w:rsidRDefault="007F40C1" w:rsidP="00E96985"/>
        </w:tc>
      </w:tr>
      <w:tr w:rsidR="006962EF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2A7C83" w:rsidP="002A7C83">
            <w:pPr>
              <w:pStyle w:val="Heading2"/>
            </w:pPr>
            <w:proofErr w:type="spellStart"/>
            <w:r>
              <w:t>Makhanlal</w:t>
            </w:r>
            <w:proofErr w:type="spellEnd"/>
            <w:r>
              <w:t xml:space="preserve"> </w:t>
            </w:r>
            <w:proofErr w:type="spellStart"/>
            <w:r>
              <w:t>Chaturvedi</w:t>
            </w:r>
            <w:proofErr w:type="spellEnd"/>
            <w:r>
              <w:t xml:space="preserve"> National University of Journalism and Communication</w:t>
            </w:r>
            <w:r w:rsidR="006F622D">
              <w:t>, Bhopal (India)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2A7C83" w:rsidP="002A7C83">
            <w:pPr>
              <w:pStyle w:val="Dates"/>
            </w:pPr>
            <w:r>
              <w:t>2007-2010</w:t>
            </w:r>
          </w:p>
        </w:tc>
      </w:tr>
      <w:tr w:rsidR="006962EF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87514A" w:rsidRDefault="0087514A" w:rsidP="0087514A">
            <w:pPr>
              <w:pStyle w:val="ListParagraph"/>
              <w:numPr>
                <w:ilvl w:val="0"/>
                <w:numId w:val="32"/>
              </w:numPr>
              <w:spacing w:before="0" w:after="160" w:line="240" w:lineRule="auto"/>
              <w:contextualSpacing/>
            </w:pPr>
            <w:r>
              <w:t>Bachelor of Computer Application</w:t>
            </w:r>
          </w:p>
          <w:p w:rsidR="006962EF" w:rsidRPr="006962EF" w:rsidRDefault="0087514A" w:rsidP="00082049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contextualSpacing/>
            </w:pPr>
            <w:r>
              <w:t>Graduated with Distinction</w:t>
            </w:r>
          </w:p>
        </w:tc>
      </w:tr>
    </w:tbl>
    <w:p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F66750C"/>
    <w:multiLevelType w:val="hybridMultilevel"/>
    <w:tmpl w:val="BB8A48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DD3171"/>
    <w:multiLevelType w:val="hybridMultilevel"/>
    <w:tmpl w:val="E7D0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E307B"/>
    <w:multiLevelType w:val="multilevel"/>
    <w:tmpl w:val="460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B54F4"/>
    <w:multiLevelType w:val="multilevel"/>
    <w:tmpl w:val="C7A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16091B77"/>
    <w:multiLevelType w:val="hybridMultilevel"/>
    <w:tmpl w:val="92BA6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955B3B"/>
    <w:multiLevelType w:val="multilevel"/>
    <w:tmpl w:val="5F8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DB6F68"/>
    <w:multiLevelType w:val="multilevel"/>
    <w:tmpl w:val="64B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E57D3"/>
    <w:multiLevelType w:val="multilevel"/>
    <w:tmpl w:val="EE6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9B4BA6"/>
    <w:multiLevelType w:val="multilevel"/>
    <w:tmpl w:val="BEA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2F4695"/>
    <w:multiLevelType w:val="multilevel"/>
    <w:tmpl w:val="235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235EF"/>
    <w:multiLevelType w:val="multilevel"/>
    <w:tmpl w:val="A92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843EE"/>
    <w:multiLevelType w:val="hybridMultilevel"/>
    <w:tmpl w:val="66E83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413FEE"/>
    <w:multiLevelType w:val="hybridMultilevel"/>
    <w:tmpl w:val="B28C25E2"/>
    <w:lvl w:ilvl="0" w:tplc="04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 w15:restartNumberingAfterBreak="0">
    <w:nsid w:val="52AC46FE"/>
    <w:multiLevelType w:val="multilevel"/>
    <w:tmpl w:val="63D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B4ACF"/>
    <w:multiLevelType w:val="hybridMultilevel"/>
    <w:tmpl w:val="C7FC832C"/>
    <w:lvl w:ilvl="0" w:tplc="435C7354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57CBD"/>
    <w:multiLevelType w:val="multilevel"/>
    <w:tmpl w:val="6E7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6C8C1090"/>
    <w:multiLevelType w:val="hybridMultilevel"/>
    <w:tmpl w:val="4F106B88"/>
    <w:lvl w:ilvl="0" w:tplc="32F8C0B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77D5ABF"/>
    <w:multiLevelType w:val="hybridMultilevel"/>
    <w:tmpl w:val="425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0"/>
  </w:num>
  <w:num w:numId="4">
    <w:abstractNumId w:val="15"/>
  </w:num>
  <w:num w:numId="5">
    <w:abstractNumId w:val="18"/>
  </w:num>
  <w:num w:numId="6">
    <w:abstractNumId w:val="31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20"/>
  </w:num>
  <w:num w:numId="20">
    <w:abstractNumId w:val="27"/>
  </w:num>
  <w:num w:numId="21">
    <w:abstractNumId w:val="21"/>
  </w:num>
  <w:num w:numId="22">
    <w:abstractNumId w:val="13"/>
  </w:num>
  <w:num w:numId="23">
    <w:abstractNumId w:val="24"/>
  </w:num>
  <w:num w:numId="24">
    <w:abstractNumId w:val="14"/>
  </w:num>
  <w:num w:numId="25">
    <w:abstractNumId w:val="30"/>
  </w:num>
  <w:num w:numId="26">
    <w:abstractNumId w:val="17"/>
  </w:num>
  <w:num w:numId="27">
    <w:abstractNumId w:val="19"/>
  </w:num>
  <w:num w:numId="28">
    <w:abstractNumId w:val="23"/>
  </w:num>
  <w:num w:numId="29">
    <w:abstractNumId w:val="11"/>
  </w:num>
  <w:num w:numId="30">
    <w:abstractNumId w:val="26"/>
  </w:num>
  <w:num w:numId="31">
    <w:abstractNumId w:val="16"/>
  </w:num>
  <w:num w:numId="32">
    <w:abstractNumId w:val="29"/>
  </w:num>
  <w:num w:numId="33">
    <w:abstractNumId w:val="12"/>
  </w:num>
  <w:num w:numId="34">
    <w:abstractNumId w:val="34"/>
  </w:num>
  <w:num w:numId="35">
    <w:abstractNumId w:val="3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90"/>
    <w:rsid w:val="000022EB"/>
    <w:rsid w:val="00075E73"/>
    <w:rsid w:val="00082049"/>
    <w:rsid w:val="000A734C"/>
    <w:rsid w:val="000B0EE9"/>
    <w:rsid w:val="000D6448"/>
    <w:rsid w:val="0010077D"/>
    <w:rsid w:val="00116379"/>
    <w:rsid w:val="00127F87"/>
    <w:rsid w:val="00136003"/>
    <w:rsid w:val="001A6EFF"/>
    <w:rsid w:val="00225DA9"/>
    <w:rsid w:val="00250679"/>
    <w:rsid w:val="0025418C"/>
    <w:rsid w:val="002911C8"/>
    <w:rsid w:val="002A7C83"/>
    <w:rsid w:val="00301257"/>
    <w:rsid w:val="00315C6F"/>
    <w:rsid w:val="003175CB"/>
    <w:rsid w:val="00361AFB"/>
    <w:rsid w:val="003625A0"/>
    <w:rsid w:val="00374E86"/>
    <w:rsid w:val="00391B07"/>
    <w:rsid w:val="003A74A1"/>
    <w:rsid w:val="003F3A42"/>
    <w:rsid w:val="003F5303"/>
    <w:rsid w:val="0041118B"/>
    <w:rsid w:val="00476D0A"/>
    <w:rsid w:val="00484863"/>
    <w:rsid w:val="004C0356"/>
    <w:rsid w:val="004C39F5"/>
    <w:rsid w:val="005905FD"/>
    <w:rsid w:val="005C5D33"/>
    <w:rsid w:val="005D3163"/>
    <w:rsid w:val="005E63B4"/>
    <w:rsid w:val="005E73B8"/>
    <w:rsid w:val="0063276A"/>
    <w:rsid w:val="00636FA6"/>
    <w:rsid w:val="00690A50"/>
    <w:rsid w:val="006962EF"/>
    <w:rsid w:val="006A52D6"/>
    <w:rsid w:val="006C3BEA"/>
    <w:rsid w:val="006D6894"/>
    <w:rsid w:val="006E2432"/>
    <w:rsid w:val="006F622D"/>
    <w:rsid w:val="00707BEE"/>
    <w:rsid w:val="0074615D"/>
    <w:rsid w:val="00767806"/>
    <w:rsid w:val="00790D50"/>
    <w:rsid w:val="00791169"/>
    <w:rsid w:val="007A2F12"/>
    <w:rsid w:val="007D0193"/>
    <w:rsid w:val="007D5AB6"/>
    <w:rsid w:val="007F40C1"/>
    <w:rsid w:val="00835182"/>
    <w:rsid w:val="0087514A"/>
    <w:rsid w:val="008855A8"/>
    <w:rsid w:val="008914E8"/>
    <w:rsid w:val="008D1F2D"/>
    <w:rsid w:val="008E18D5"/>
    <w:rsid w:val="008E1CD4"/>
    <w:rsid w:val="0090731C"/>
    <w:rsid w:val="00907793"/>
    <w:rsid w:val="00924F37"/>
    <w:rsid w:val="009548CA"/>
    <w:rsid w:val="00987217"/>
    <w:rsid w:val="009B1F66"/>
    <w:rsid w:val="009D1E9B"/>
    <w:rsid w:val="00A07D6A"/>
    <w:rsid w:val="00A25094"/>
    <w:rsid w:val="00A70CD6"/>
    <w:rsid w:val="00A84E65"/>
    <w:rsid w:val="00A95614"/>
    <w:rsid w:val="00AC0AEC"/>
    <w:rsid w:val="00AC26FD"/>
    <w:rsid w:val="00AC67B0"/>
    <w:rsid w:val="00AF1168"/>
    <w:rsid w:val="00B04C7E"/>
    <w:rsid w:val="00B11A4F"/>
    <w:rsid w:val="00B24037"/>
    <w:rsid w:val="00B2559C"/>
    <w:rsid w:val="00B44F90"/>
    <w:rsid w:val="00B45396"/>
    <w:rsid w:val="00B50DBB"/>
    <w:rsid w:val="00B54803"/>
    <w:rsid w:val="00B71AE4"/>
    <w:rsid w:val="00C069B4"/>
    <w:rsid w:val="00C302EE"/>
    <w:rsid w:val="00C55F0B"/>
    <w:rsid w:val="00C94E39"/>
    <w:rsid w:val="00CC72DF"/>
    <w:rsid w:val="00CD22BE"/>
    <w:rsid w:val="00CD285D"/>
    <w:rsid w:val="00D449BA"/>
    <w:rsid w:val="00D4662D"/>
    <w:rsid w:val="00D720EA"/>
    <w:rsid w:val="00D97489"/>
    <w:rsid w:val="00DE7766"/>
    <w:rsid w:val="00E33FCE"/>
    <w:rsid w:val="00E34580"/>
    <w:rsid w:val="00E76CAD"/>
    <w:rsid w:val="00E810A7"/>
    <w:rsid w:val="00E96985"/>
    <w:rsid w:val="00EB7602"/>
    <w:rsid w:val="00F044D9"/>
    <w:rsid w:val="00F17889"/>
    <w:rsid w:val="00F36E1D"/>
    <w:rsid w:val="00F40ABA"/>
    <w:rsid w:val="00F510D1"/>
    <w:rsid w:val="00F75211"/>
    <w:rsid w:val="00FE4C07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BE6AEA-B3C6-457A-BBDC-E528BAFA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customStyle="1" w:styleId="apple-converted-space">
    <w:name w:val="apple-converted-space"/>
    <w:basedOn w:val="DefaultParagraphFont"/>
    <w:rsid w:val="008E1CD4"/>
  </w:style>
  <w:style w:type="character" w:customStyle="1" w:styleId="hl">
    <w:name w:val="hl"/>
    <w:basedOn w:val="DefaultParagraphFont"/>
    <w:rsid w:val="008E1CD4"/>
  </w:style>
  <w:style w:type="character" w:styleId="Hyperlink">
    <w:name w:val="Hyperlink"/>
    <w:basedOn w:val="DefaultParagraphFont"/>
    <w:unhideWhenUsed/>
    <w:rsid w:val="00924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sha.soni.gup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ha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2CAD42F10E4161AEF3F87E01F8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47355-7632-4678-8C46-5707020887E4}"/>
      </w:docPartPr>
      <w:docPartBody>
        <w:p w:rsidR="00B73F98" w:rsidRDefault="00F93AEE">
          <w:pPr>
            <w:pStyle w:val="792CAD42F10E4161AEF3F87E01F8A89C"/>
          </w:pPr>
          <w:r>
            <w:t>Programmer Analyst</w:t>
          </w:r>
        </w:p>
      </w:docPartBody>
    </w:docPart>
    <w:docPart>
      <w:docPartPr>
        <w:name w:val="C473A7B310164F2E83F1D503D78A6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F9518-951F-48E9-8FDB-50AA3F46B450}"/>
      </w:docPartPr>
      <w:docPartBody>
        <w:p w:rsidR="00B73F98" w:rsidRDefault="00F93AEE">
          <w:pPr>
            <w:pStyle w:val="C473A7B310164F2E83F1D503D78A6CF5"/>
          </w:pPr>
          <w:r>
            <w:t>[Dates]</w:t>
          </w:r>
        </w:p>
      </w:docPartBody>
    </w:docPart>
    <w:docPart>
      <w:docPartPr>
        <w:name w:val="01AAC3C6CE9A4FBB9EF5ABC4E32FD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5FC7-6514-4DE5-BB2A-FE0BE0E0BB83}"/>
      </w:docPartPr>
      <w:docPartBody>
        <w:p w:rsidR="00B73F98" w:rsidRDefault="00F93AEE">
          <w:pPr>
            <w:pStyle w:val="01AAC3C6CE9A4FBB9EF5ABC4E32FD098"/>
          </w:pPr>
          <w:r>
            <w:t>Programmer Analyst</w:t>
          </w:r>
        </w:p>
      </w:docPartBody>
    </w:docPart>
    <w:docPart>
      <w:docPartPr>
        <w:name w:val="92B73295A7C946C1A1C1BEC14AD0E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2C33-1D39-4D05-8AF2-6D949FB658E8}"/>
      </w:docPartPr>
      <w:docPartBody>
        <w:p w:rsidR="00B73F98" w:rsidRDefault="00F93AEE">
          <w:pPr>
            <w:pStyle w:val="92B73295A7C946C1A1C1BEC14AD0E482"/>
          </w:pPr>
          <w:r>
            <w:t>[Dates]</w:t>
          </w:r>
        </w:p>
      </w:docPartBody>
    </w:docPart>
    <w:docPart>
      <w:docPartPr>
        <w:name w:val="DA8A9A8F82E54773B48AEDCA5C37B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E576F-84CD-4C1B-BD1C-7392D9F1898F}"/>
      </w:docPartPr>
      <w:docPartBody>
        <w:p w:rsidR="00B73F98" w:rsidRDefault="00F93AEE">
          <w:pPr>
            <w:pStyle w:val="DA8A9A8F82E54773B48AEDCA5C37B55E"/>
          </w:pPr>
          <w:r>
            <w:t>Information System Specialist</w:t>
          </w:r>
        </w:p>
      </w:docPartBody>
    </w:docPart>
    <w:docPart>
      <w:docPartPr>
        <w:name w:val="E3FA730F09E6449FB8A3006541F3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BE30-AF76-48CE-A5F1-81E070E6ADA3}"/>
      </w:docPartPr>
      <w:docPartBody>
        <w:p w:rsidR="00B73F98" w:rsidRDefault="00F93AEE">
          <w:pPr>
            <w:pStyle w:val="E3FA730F09E6449FB8A3006541F32F61"/>
          </w:pPr>
          <w:r>
            <w:t>[Dates]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EE"/>
    <w:rsid w:val="000F05FA"/>
    <w:rsid w:val="003C17CA"/>
    <w:rsid w:val="006766D9"/>
    <w:rsid w:val="00B73F98"/>
    <w:rsid w:val="00F03AD3"/>
    <w:rsid w:val="00F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6707095544DFCB7DD8B70150BB7FD">
    <w:name w:val="1286707095544DFCB7DD8B70150BB7FD"/>
  </w:style>
  <w:style w:type="paragraph" w:customStyle="1" w:styleId="CA5E0FFCD60A4C4D8F19E7662E76B353">
    <w:name w:val="CA5E0FFCD60A4C4D8F19E7662E76B353"/>
  </w:style>
  <w:style w:type="paragraph" w:customStyle="1" w:styleId="6B8157B5B09644EA8029FD4C8694B0B6">
    <w:name w:val="6B8157B5B09644EA8029FD4C8694B0B6"/>
  </w:style>
  <w:style w:type="paragraph" w:customStyle="1" w:styleId="52746E2635A345F1ACEBE2B99D5C162A">
    <w:name w:val="52746E2635A345F1ACEBE2B99D5C162A"/>
  </w:style>
  <w:style w:type="paragraph" w:customStyle="1" w:styleId="607290359F694DFDA6A2940F6BFD5329">
    <w:name w:val="607290359F694DFDA6A2940F6BFD5329"/>
  </w:style>
  <w:style w:type="paragraph" w:customStyle="1" w:styleId="436BC9EC27F844498954140EB09DAAA5">
    <w:name w:val="436BC9EC27F844498954140EB09DAAA5"/>
  </w:style>
  <w:style w:type="paragraph" w:customStyle="1" w:styleId="0C122AB0B27D4A2682F2132E6CCE0ADF">
    <w:name w:val="0C122AB0B27D4A2682F2132E6CCE0ADF"/>
  </w:style>
  <w:style w:type="paragraph" w:customStyle="1" w:styleId="957F07692B0B424E96C2C259BEDD1033">
    <w:name w:val="957F07692B0B424E96C2C259BEDD1033"/>
  </w:style>
  <w:style w:type="paragraph" w:customStyle="1" w:styleId="0F1165DC87A4409784C2E9EDD7B0BACB">
    <w:name w:val="0F1165DC87A4409784C2E9EDD7B0BACB"/>
  </w:style>
  <w:style w:type="paragraph" w:customStyle="1" w:styleId="792CAD42F10E4161AEF3F87E01F8A89C">
    <w:name w:val="792CAD42F10E4161AEF3F87E01F8A89C"/>
  </w:style>
  <w:style w:type="paragraph" w:customStyle="1" w:styleId="C473A7B310164F2E83F1D503D78A6CF5">
    <w:name w:val="C473A7B310164F2E83F1D503D78A6CF5"/>
  </w:style>
  <w:style w:type="paragraph" w:customStyle="1" w:styleId="960A09025B3E4B978FC008136C72B5E2">
    <w:name w:val="960A09025B3E4B978FC008136C72B5E2"/>
  </w:style>
  <w:style w:type="paragraph" w:customStyle="1" w:styleId="6DADF022BD7A430EA7AAB04F97965040">
    <w:name w:val="6DADF022BD7A430EA7AAB04F97965040"/>
  </w:style>
  <w:style w:type="paragraph" w:customStyle="1" w:styleId="D4F7260838F741B0B21C48297AF2CDA5">
    <w:name w:val="D4F7260838F741B0B21C48297AF2CDA5"/>
  </w:style>
  <w:style w:type="paragraph" w:customStyle="1" w:styleId="DFD59125D2EE405B97F6D881FA5EE0BA">
    <w:name w:val="DFD59125D2EE405B97F6D881FA5EE0BA"/>
  </w:style>
  <w:style w:type="paragraph" w:customStyle="1" w:styleId="01AAC3C6CE9A4FBB9EF5ABC4E32FD098">
    <w:name w:val="01AAC3C6CE9A4FBB9EF5ABC4E32FD098"/>
  </w:style>
  <w:style w:type="paragraph" w:customStyle="1" w:styleId="92B73295A7C946C1A1C1BEC14AD0E482">
    <w:name w:val="92B73295A7C946C1A1C1BEC14AD0E482"/>
  </w:style>
  <w:style w:type="paragraph" w:customStyle="1" w:styleId="BF762E243DE84274BE7556E7C554B24C">
    <w:name w:val="BF762E243DE84274BE7556E7C554B24C"/>
  </w:style>
  <w:style w:type="paragraph" w:customStyle="1" w:styleId="09E671824D0742409F2E21B80734A057">
    <w:name w:val="09E671824D0742409F2E21B80734A057"/>
  </w:style>
  <w:style w:type="paragraph" w:customStyle="1" w:styleId="2AC1AE322D5544369B757D2FC5BAA7E5">
    <w:name w:val="2AC1AE322D5544369B757D2FC5BAA7E5"/>
  </w:style>
  <w:style w:type="paragraph" w:customStyle="1" w:styleId="828BE163029E4504822A9410A8EEE63F">
    <w:name w:val="828BE163029E4504822A9410A8EEE63F"/>
  </w:style>
  <w:style w:type="paragraph" w:customStyle="1" w:styleId="DA8A9A8F82E54773B48AEDCA5C37B55E">
    <w:name w:val="DA8A9A8F82E54773B48AEDCA5C37B55E"/>
  </w:style>
  <w:style w:type="paragraph" w:customStyle="1" w:styleId="E3FA730F09E6449FB8A3006541F32F61">
    <w:name w:val="E3FA730F09E6449FB8A3006541F32F61"/>
  </w:style>
  <w:style w:type="paragraph" w:customStyle="1" w:styleId="97804792E9854EC2B2F6F5373D2A6AC1">
    <w:name w:val="97804792E9854EC2B2F6F5373D2A6AC1"/>
  </w:style>
  <w:style w:type="paragraph" w:customStyle="1" w:styleId="E4D1AD5BBBED42B78D92EDF8ED638374">
    <w:name w:val="E4D1AD5BBBED42B78D92EDF8ED638374"/>
  </w:style>
  <w:style w:type="paragraph" w:customStyle="1" w:styleId="8EA3C0778BE74148BEAA75A4AC41184E">
    <w:name w:val="8EA3C0778BE74148BEAA75A4AC41184E"/>
  </w:style>
  <w:style w:type="paragraph" w:customStyle="1" w:styleId="A70ECB2AD88245C2A0E8CECF0B8BB4ED">
    <w:name w:val="A70ECB2AD88245C2A0E8CECF0B8BB4ED"/>
  </w:style>
  <w:style w:type="paragraph" w:customStyle="1" w:styleId="3C0709CF530C42FB8FB00EE70615E554">
    <w:name w:val="3C0709CF530C42FB8FB00EE70615E554"/>
  </w:style>
  <w:style w:type="paragraph" w:customStyle="1" w:styleId="859E74B284B947BEAA8B72B05F98BA89">
    <w:name w:val="859E74B284B947BEAA8B72B05F98BA89"/>
  </w:style>
  <w:style w:type="paragraph" w:customStyle="1" w:styleId="248A91F4A4934EDA8B115B7451AB36E3">
    <w:name w:val="248A91F4A4934EDA8B115B7451AB36E3"/>
  </w:style>
  <w:style w:type="paragraph" w:customStyle="1" w:styleId="A639E41651464CF6B0E049C3B83BF353">
    <w:name w:val="A639E41651464CF6B0E049C3B83BF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2327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Alisha S</dc:creator>
  <cp:keywords/>
  <cp:lastModifiedBy>Alisha S</cp:lastModifiedBy>
  <cp:revision>46</cp:revision>
  <cp:lastPrinted>2004-03-09T22:36:00Z</cp:lastPrinted>
  <dcterms:created xsi:type="dcterms:W3CDTF">2015-10-07T01:38:00Z</dcterms:created>
  <dcterms:modified xsi:type="dcterms:W3CDTF">2015-10-11T23:40:00Z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